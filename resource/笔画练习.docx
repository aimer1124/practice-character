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一               </w:t>
      </w:r>
      <w:r>
        <w:rPr>
          <w:rFonts w:hint="eastAsia" w:ascii="方正硬笔楷书简体" w:hAnsi="方正硬笔楷书简体" w:eastAsia="方正硬笔楷书简体" w:cs="方正硬笔楷书简体"/>
          <w:sz w:val="10"/>
          <w:szCs w:val="10"/>
          <w:lang w:val="en-US" w:eastAsia="zh-CN"/>
        </w:rPr>
        <w:t xml:space="preserve">  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丨               </w:t>
      </w:r>
      <w:r>
        <w:rPr>
          <w:rFonts w:hint="eastAsia" w:ascii="方正硬笔楷书简体" w:hAnsi="方正硬笔楷书简体" w:eastAsia="方正硬笔楷书简体" w:cs="方正硬笔楷书简体"/>
          <w:sz w:val="10"/>
          <w:szCs w:val="10"/>
          <w:lang w:val="en-US" w:eastAsia="zh-CN"/>
        </w:rPr>
        <w:t xml:space="preserve">  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丿               </w:t>
      </w:r>
      <w:r>
        <w:rPr>
          <w:rFonts w:hint="eastAsia" w:ascii="方正硬笔楷书简体" w:hAnsi="方正硬笔楷书简体" w:eastAsia="方正硬笔楷书简体" w:cs="方正硬笔楷书简体"/>
          <w:sz w:val="10"/>
          <w:szCs w:val="10"/>
          <w:lang w:val="en-US" w:eastAsia="zh-CN"/>
        </w:rPr>
        <w:t xml:space="preserve">  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入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丶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冫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冖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凵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人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夕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夂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勹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孑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宀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屮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弋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廾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艹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饣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虍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彳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彡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匚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囗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忄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扌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卩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氵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灬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灬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 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犭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疒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礻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纟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衤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讠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辶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豸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钅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阝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弓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工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厂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支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攴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攵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斤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日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月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木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止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比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气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火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犬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玉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皿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石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立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缶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聿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臼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口           </w:t>
      </w:r>
      <w:bookmarkStart w:id="0" w:name="_GoBack"/>
      <w:bookmarkEnd w:id="0"/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虫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门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页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飞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心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必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ind w:left="420" w:leftChars="200"/>
        <w:textAlignment w:val="auto"/>
        <w:outlineLvl w:val="9"/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</w:pP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 xml:space="preserve">戈               </w:t>
      </w:r>
      <w:r>
        <w:rPr>
          <w:rFonts w:hint="eastAsia" w:ascii="方正硬笔楷书简体" w:hAnsi="方正硬笔楷书简体" w:eastAsia="方正硬笔楷书简体" w:cs="方正硬笔楷书简体"/>
          <w:sz w:val="30"/>
          <w:szCs w:val="30"/>
          <w:lang w:val="en-US" w:eastAsia="zh-CN"/>
        </w:rPr>
        <w:t xml:space="preserve"> </w:t>
      </w:r>
      <w:r>
        <w:rPr>
          <w:rFonts w:hint="eastAsia" w:ascii="方正硬笔楷书简体" w:hAnsi="方正硬笔楷书简体" w:eastAsia="方正硬笔楷书简体" w:cs="方正硬笔楷书简体"/>
          <w:sz w:val="80"/>
          <w:szCs w:val="80"/>
          <w:lang w:val="en-US" w:eastAsia="zh-CN"/>
        </w:rPr>
        <w:t>戈</w:t>
      </w:r>
    </w:p>
    <w:sectPr>
      <w:headerReference r:id="rId3" w:type="default"/>
      <w:pgSz w:w="11906" w:h="16838"/>
      <w:pgMar w:top="2007" w:right="907" w:bottom="567" w:left="907" w:header="851" w:footer="992" w:gutter="0"/>
      <w:pgNumType w:fmt="decimal"/>
      <w:cols w:space="0" w:num="1"/>
      <w:textDirection w:val="btLr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续曹全碑">
    <w:panose1 w:val="03000500000000000000"/>
    <w:charset w:val="88"/>
    <w:family w:val="auto"/>
    <w:pitch w:val="default"/>
    <w:sig w:usb0="80000001" w:usb1="28091800" w:usb2="00000016" w:usb3="00000000" w:csb0="001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keepNext w:val="0"/>
      <w:keepLines w:val="0"/>
      <w:pageBreakBefore w:val="0"/>
      <w:widowControl w:val="0"/>
      <w:kinsoku/>
      <w:wordWrap/>
      <w:autoSpaceDE/>
      <w:autoSpaceDN/>
      <w:snapToGrid w:val="0"/>
      <w:spacing w:before="0" w:beforeLines="0" w:beforeAutospacing="0" w:after="0" w:afterLines="0" w:afterAutospacing="0" w:line="240" w:lineRule="auto"/>
      <w:ind w:right="0" w:firstLine="840" w:firstLineChars="300"/>
      <w:jc w:val="both"/>
      <w:textAlignment w:val="baseline"/>
      <w:outlineLvl w:val="9"/>
      <w:rPr>
        <w:rFonts w:hint="eastAsia" w:ascii="书体坊续曹全碑" w:hAnsi="书体坊续曹全碑" w:eastAsia="书体坊续曹全碑" w:cs="书体坊续曹全碑"/>
        <w:color w:val="008080"/>
        <w:sz w:val="28"/>
        <w:szCs w:val="28"/>
        <w:lang w:val="en-US" w:eastAsia="zh-CN"/>
      </w:rPr>
    </w:pPr>
  </w:p>
  <w:p>
    <w:pPr>
      <w:pStyle w:val="3"/>
      <w:keepNext w:val="0"/>
      <w:keepLines w:val="0"/>
      <w:pageBreakBefore w:val="0"/>
      <w:widowControl w:val="0"/>
      <w:kinsoku/>
      <w:wordWrap/>
      <w:autoSpaceDE/>
      <w:autoSpaceDN/>
      <w:snapToGrid w:val="0"/>
      <w:spacing w:before="0" w:beforeLines="0" w:beforeAutospacing="0" w:after="0" w:afterLines="0" w:afterAutospacing="0" w:line="240" w:lineRule="auto"/>
      <w:ind w:right="0" w:firstLine="840" w:firstLineChars="300"/>
      <w:jc w:val="both"/>
      <w:textAlignment w:val="baseline"/>
      <w:outlineLvl w:val="9"/>
      <w:rPr>
        <w:rFonts w:hint="eastAsia" w:ascii="书体坊续曹全碑" w:hAnsi="书体坊续曹全碑" w:eastAsia="书体坊续曹全碑" w:cs="书体坊续曹全碑"/>
        <w:color w:val="008080"/>
        <w:sz w:val="28"/>
        <w:szCs w:val="28"/>
        <w:lang w:val="en-US" w:eastAsia="zh-CN"/>
      </w:rPr>
    </w:pPr>
  </w:p>
  <w:p>
    <w:pPr>
      <w:pStyle w:val="3"/>
      <w:keepNext w:val="0"/>
      <w:keepLines w:val="0"/>
      <w:pageBreakBefore w:val="0"/>
      <w:widowControl w:val="0"/>
      <w:kinsoku/>
      <w:wordWrap/>
      <w:autoSpaceDE/>
      <w:autoSpaceDN/>
      <w:snapToGrid w:val="0"/>
      <w:spacing w:before="0" w:beforeLines="0" w:beforeAutospacing="0" w:after="0" w:afterLines="0" w:afterAutospacing="0" w:line="240" w:lineRule="auto"/>
      <w:ind w:right="0" w:firstLine="840" w:firstLineChars="300"/>
      <w:jc w:val="both"/>
      <w:textAlignment w:val="baseline"/>
      <w:outlineLvl w:val="9"/>
      <w:rPr>
        <w:rFonts w:hint="eastAsia"/>
        <w:sz w:val="21"/>
        <w:u w:val="single"/>
        <w:lang w:val="en-US" w:eastAsia="zh-CN"/>
      </w:rPr>
    </w:pPr>
    <w:r>
      <w:rPr>
        <w:rFonts w:hint="eastAsia" w:ascii="书体坊续曹全碑" w:hAnsi="书体坊续曹全碑" w:eastAsia="书体坊续曹全碑" w:cs="书体坊续曹全碑"/>
        <w:color w:val="008080"/>
        <w:sz w:val="28"/>
        <w:szCs w:val="28"/>
        <w:lang w:val="en-US" w:eastAsia="zh-CN"/>
      </w:rPr>
      <w:t>锦书锻字·书法课堂</w:t>
    </w:r>
    <w:r>
      <w:rPr>
        <w:rFonts w:hint="eastAsia" w:ascii="方正硬笔楷书简体" w:hAnsi="方正硬笔楷书简体" w:eastAsia="方正硬笔楷书简体" w:cs="方正硬笔楷书简体"/>
        <w:color w:val="008080"/>
        <w:sz w:val="28"/>
        <w:szCs w:val="28"/>
        <w:lang w:val="en-US" w:eastAsia="zh-CN"/>
      </w:rPr>
      <w:t xml:space="preserve">          笔画练习         姓名：</w:t>
    </w:r>
    <w:r>
      <w:rPr>
        <w:rFonts w:hint="eastAsia" w:ascii="方正硬笔楷书简体" w:hAnsi="方正硬笔楷书简体" w:eastAsia="方正硬笔楷书简体" w:cs="方正硬笔楷书简体"/>
        <w:color w:val="008080"/>
        <w:sz w:val="28"/>
        <w:szCs w:val="28"/>
        <w:u w:val="single"/>
        <w:lang w:val="en-US" w:eastAsia="zh-CN"/>
      </w:rPr>
      <w:t xml:space="preserve">            </w:t>
    </w:r>
  </w:p>
  <w:p>
    <w:pPr>
      <w:pStyle w:val="3"/>
      <w:keepNext w:val="0"/>
      <w:keepLines w:val="0"/>
      <w:pageBreakBefore w:val="0"/>
      <w:widowControl w:val="0"/>
      <w:kinsoku/>
      <w:wordWrap/>
      <w:autoSpaceDE/>
      <w:autoSpaceDN/>
      <w:snapToGrid w:val="0"/>
      <w:spacing w:before="0" w:beforeLines="0" w:beforeAutospacing="0" w:after="0" w:afterLines="0" w:afterAutospacing="0" w:line="240" w:lineRule="auto"/>
      <w:ind w:left="0" w:leftChars="0" w:right="0" w:firstLine="0" w:firstLineChars="0"/>
      <w:jc w:val="left"/>
      <w:textAlignment w:val="baseline"/>
      <w:outlineLvl w:val="9"/>
      <w:rPr>
        <w:rFonts w:hint="eastAsia"/>
        <w:sz w:val="21"/>
        <w:lang w:eastAsia="zh-CN"/>
      </w:rPr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673100</wp:posOffset>
          </wp:positionH>
          <wp:positionV relativeFrom="page">
            <wp:posOffset>1454150</wp:posOffset>
          </wp:positionV>
          <wp:extent cx="6342380" cy="8858250"/>
          <wp:effectExtent l="0" t="0" r="127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2380" cy="88582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E3578"/>
    <w:rsid w:val="06542BAF"/>
    <w:rsid w:val="11BE1930"/>
    <w:rsid w:val="13690245"/>
    <w:rsid w:val="20D6761D"/>
    <w:rsid w:val="2F9F27C3"/>
    <w:rsid w:val="30FE3578"/>
    <w:rsid w:val="31D63E43"/>
    <w:rsid w:val="33334CE1"/>
    <w:rsid w:val="3CA00E6F"/>
    <w:rsid w:val="414B6A6E"/>
    <w:rsid w:val="41FD79DC"/>
    <w:rsid w:val="44831953"/>
    <w:rsid w:val="48AC030C"/>
    <w:rsid w:val="51145F2C"/>
    <w:rsid w:val="52906EE1"/>
    <w:rsid w:val="5BEB6BD2"/>
    <w:rsid w:val="64327B72"/>
    <w:rsid w:val="65B762C6"/>
    <w:rsid w:val="6D3C72EA"/>
    <w:rsid w:val="6F1260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182;&#20070;&#38203;&#23383;\AppData\Roaming\kingsoft\office6\templates\download\&#40664;&#35748;\&#30000;&#23383;&#26684;&#32511;&#26684;&#27169;&#26495;10x14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田字格绿格模板10x14.wpt</Template>
  <Company>锦书锻字</Company>
  <Pages>1</Pages>
  <Words>129</Words>
  <Characters>129</Characters>
  <Lines>0</Lines>
  <Paragraphs>0</Paragraphs>
  <TotalTime>2</TotalTime>
  <ScaleCrop>false</ScaleCrop>
  <LinksUpToDate>false</LinksUpToDate>
  <CharactersWithSpaces>129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2019-04-23T13:44:00Z</dcterms:created>
  <dc:creator>锦书锻字</dc:creator>
  <cp:lastModifiedBy>ssang</cp:lastModifiedBy>
  <dcterms:modified xsi:type="dcterms:W3CDTF">2019-11-04T04:16:36Z</dcterms:modified>
  <dc:title>　　博洋楷书字帖　　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